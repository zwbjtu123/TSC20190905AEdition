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C4E" w:rsidRDefault="0061777B">
      <w:r>
        <w:t>Distance Functions:</w:t>
      </w:r>
    </w:p>
    <w:p w:rsidR="0061777B" w:rsidRDefault="0061777B" w:rsidP="0061777B">
      <w:pPr>
        <w:pStyle w:val="ListParagraph"/>
        <w:numPr>
          <w:ilvl w:val="0"/>
          <w:numId w:val="1"/>
        </w:numPr>
      </w:pPr>
      <w:r>
        <w:t>Euclidean Distance</w:t>
      </w:r>
    </w:p>
    <w:p w:rsidR="0061777B" w:rsidRDefault="0061777B" w:rsidP="0061777B">
      <w:proofErr w:type="gramStart"/>
      <w:r>
        <w:t>this</w:t>
      </w:r>
      <w:proofErr w:type="gramEnd"/>
      <w:r>
        <w:t xml:space="preserve"> is how </w:t>
      </w:r>
      <w:proofErr w:type="spellStart"/>
      <w:r>
        <w:t>EuclideanDistance</w:t>
      </w:r>
      <w:proofErr w:type="spellEnd"/>
      <w:r>
        <w:t xml:space="preserve"> calculates the distance between two instances with </w:t>
      </w:r>
    </w:p>
    <w:p w:rsidR="0061777B" w:rsidRDefault="0061777B" w:rsidP="0061777B">
      <w:proofErr w:type="spellStart"/>
      <w:r>
        <w:t>EuclideanDistance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= new </w:t>
      </w:r>
      <w:proofErr w:type="spellStart"/>
      <w:proofErr w:type="gramStart"/>
      <w:r>
        <w:t>EuclideanDistance</w:t>
      </w:r>
      <w:proofErr w:type="spellEnd"/>
      <w:r>
        <w:t>(</w:t>
      </w:r>
      <w:proofErr w:type="gramEnd"/>
      <w:r>
        <w:t>);</w:t>
      </w:r>
    </w:p>
    <w:p w:rsidR="0061777B" w:rsidRPr="0061777B" w:rsidRDefault="0061777B" w:rsidP="0061777B">
      <w:proofErr w:type="gramStart"/>
      <w:r w:rsidRPr="0061777B">
        <w:t>double</w:t>
      </w:r>
      <w:proofErr w:type="gramEnd"/>
      <w:r w:rsidRPr="0061777B">
        <w:t xml:space="preserve"> d=</w:t>
      </w:r>
      <w:proofErr w:type="spellStart"/>
      <w:r w:rsidRPr="0061777B">
        <w:t>ed.distance</w:t>
      </w:r>
      <w:proofErr w:type="spellEnd"/>
      <w:r w:rsidRPr="0061777B">
        <w:t>(instance1,instance2) ;</w:t>
      </w:r>
    </w:p>
    <w:p w:rsidR="0061777B" w:rsidRPr="0061777B" w:rsidRDefault="0061777B" w:rsidP="0061777B"/>
    <w:p w:rsidR="0061777B" w:rsidRPr="0061777B" w:rsidRDefault="0061777B" w:rsidP="0061777B">
      <w:proofErr w:type="gramStart"/>
      <w:r w:rsidRPr="0061777B">
        <w:t>distance(</w:t>
      </w:r>
      <w:proofErr w:type="gramEnd"/>
      <w:r w:rsidRPr="0061777B">
        <w:t>Instance first, Instance second)</w:t>
      </w:r>
    </w:p>
    <w:p w:rsidR="0061777B" w:rsidRDefault="0061777B" w:rsidP="0061777B">
      <w:proofErr w:type="gramStart"/>
      <w:r>
        <w:t>calls</w:t>
      </w:r>
      <w:proofErr w:type="gramEnd"/>
      <w:r>
        <w:t xml:space="preserve">: </w:t>
      </w:r>
      <w:r>
        <w:t xml:space="preserve">distance(Instance first, Instance second, double </w:t>
      </w:r>
      <w:proofErr w:type="spellStart"/>
      <w:r>
        <w:t>cutOffValue</w:t>
      </w:r>
      <w:proofErr w:type="spellEnd"/>
      <w:r>
        <w:t xml:space="preserve">)in </w:t>
      </w:r>
      <w:proofErr w:type="spellStart"/>
      <w:r>
        <w:t>NormalizableDistance</w:t>
      </w:r>
      <w:proofErr w:type="spellEnd"/>
      <w:r>
        <w:t xml:space="preserve"> with infinity for </w:t>
      </w:r>
      <w:proofErr w:type="spellStart"/>
      <w:r>
        <w:t>cutoff</w:t>
      </w:r>
      <w:proofErr w:type="spellEnd"/>
    </w:p>
    <w:p w:rsidR="0061777B" w:rsidRDefault="0061777B" w:rsidP="0061777B">
      <w:proofErr w:type="gramStart"/>
      <w:r>
        <w:t>calls</w:t>
      </w:r>
      <w:proofErr w:type="gramEnd"/>
      <w:r>
        <w:t xml:space="preserve">: </w:t>
      </w:r>
      <w:r>
        <w:t xml:space="preserve">public double distance(Instance first, Instance second, double </w:t>
      </w:r>
      <w:proofErr w:type="spellStart"/>
      <w:r>
        <w:t>cutOffValue</w:t>
      </w:r>
      <w:proofErr w:type="spellEnd"/>
      <w:r>
        <w:t xml:space="preserve">, </w:t>
      </w:r>
      <w:proofErr w:type="spellStart"/>
      <w:r>
        <w:t>PerformanceStats</w:t>
      </w:r>
      <w:proofErr w:type="spellEnd"/>
      <w:r>
        <w:t xml:space="preserve"> stats) in </w:t>
      </w:r>
      <w:proofErr w:type="spellStart"/>
      <w:r>
        <w:t>NormalizableDistance</w:t>
      </w:r>
      <w:proofErr w:type="spellEnd"/>
      <w:r>
        <w:t xml:space="preserve"> with null for stats</w:t>
      </w:r>
      <w:r>
        <w:t xml:space="preserve">. </w:t>
      </w:r>
      <w:proofErr w:type="gramStart"/>
      <w:r>
        <w:t>this</w:t>
      </w:r>
      <w:proofErr w:type="gramEnd"/>
      <w:r>
        <w:t xml:space="preserve"> method is 67 lines of code, but ends up calling this method on each point  </w:t>
      </w:r>
    </w:p>
    <w:p w:rsidR="0061777B" w:rsidRDefault="0061777B" w:rsidP="0061777B">
      <w:proofErr w:type="gramStart"/>
      <w:r>
        <w:t>calls</w:t>
      </w:r>
      <w:proofErr w:type="gramEnd"/>
      <w:r>
        <w:t>   protected double difference(</w:t>
      </w:r>
      <w:proofErr w:type="spellStart"/>
      <w:r>
        <w:t>int</w:t>
      </w:r>
      <w:proofErr w:type="spellEnd"/>
      <w:r>
        <w:t xml:space="preserve"> index, double val1, double val2) </w:t>
      </w:r>
    </w:p>
    <w:p w:rsidR="0061777B" w:rsidRDefault="0061777B" w:rsidP="0061777B">
      <w:proofErr w:type="gramStart"/>
      <w:r>
        <w:t>which</w:t>
      </w:r>
      <w:proofErr w:type="gramEnd"/>
      <w:r>
        <w:t xml:space="preserve"> is 51 lines of code, but we are not finished, because </w:t>
      </w:r>
    </w:p>
    <w:p w:rsidR="0061777B" w:rsidRDefault="0061777B" w:rsidP="0061777B">
      <w:proofErr w:type="gramStart"/>
      <w:r>
        <w:t>calls</w:t>
      </w:r>
      <w:proofErr w:type="gramEnd"/>
      <w:r>
        <w:t xml:space="preserve"> </w:t>
      </w:r>
      <w:r>
        <w:t xml:space="preserve">protected double </w:t>
      </w:r>
      <w:proofErr w:type="spellStart"/>
      <w:r>
        <w:t>updateDistance</w:t>
      </w:r>
      <w:proofErr w:type="spellEnd"/>
      <w:r>
        <w:t xml:space="preserve">(double </w:t>
      </w:r>
      <w:proofErr w:type="spellStart"/>
      <w:r>
        <w:t>currDist</w:t>
      </w:r>
      <w:proofErr w:type="spellEnd"/>
      <w:r>
        <w:t xml:space="preserve">, double diff) (back in </w:t>
      </w:r>
      <w:proofErr w:type="spellStart"/>
      <w:r>
        <w:t>EuclideanDistance</w:t>
      </w:r>
      <w:proofErr w:type="spellEnd"/>
      <w:r>
        <w:t>)</w:t>
      </w:r>
    </w:p>
    <w:p w:rsidR="0061777B" w:rsidRDefault="0061777B" w:rsidP="0061777B">
      <w:proofErr w:type="gramStart"/>
      <w:r>
        <w:t>which</w:t>
      </w:r>
      <w:proofErr w:type="gramEnd"/>
      <w:r>
        <w:t xml:space="preserve"> sums up the points.</w:t>
      </w:r>
    </w:p>
    <w:p w:rsidR="0061777B" w:rsidRDefault="0061777B"/>
    <w:p w:rsidR="0061777B" w:rsidRDefault="0061777B">
      <w:r>
        <w:t>All this could be stripped out and run much faster!</w:t>
      </w:r>
    </w:p>
    <w:p w:rsidR="0061777B" w:rsidRDefault="0061777B"/>
    <w:p w:rsidR="0061777B" w:rsidRDefault="0061777B" w:rsidP="0061777B">
      <w:pPr>
        <w:pStyle w:val="ListParagraph"/>
        <w:numPr>
          <w:ilvl w:val="0"/>
          <w:numId w:val="1"/>
        </w:numPr>
      </w:pPr>
      <w:r>
        <w:t xml:space="preserve">DTW: </w:t>
      </w:r>
      <w:r w:rsidR="005F2098">
        <w:t xml:space="preserve">Early abandon </w:t>
      </w:r>
      <w:bookmarkStart w:id="0" w:name="_GoBack"/>
      <w:bookmarkEnd w:id="0"/>
    </w:p>
    <w:p w:rsidR="0061777B" w:rsidRDefault="0061777B"/>
    <w:sectPr w:rsidR="00617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429A"/>
    <w:multiLevelType w:val="hybridMultilevel"/>
    <w:tmpl w:val="AF168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08A"/>
    <w:rsid w:val="003D208A"/>
    <w:rsid w:val="005F2098"/>
    <w:rsid w:val="0061777B"/>
    <w:rsid w:val="00E56C4E"/>
    <w:rsid w:val="00E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6F05FE27.dotm</Template>
  <TotalTime>1865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Bagnall (CMP)</dc:creator>
  <cp:keywords/>
  <dc:description/>
  <cp:lastModifiedBy>Tony Bagnall (CMP)</cp:lastModifiedBy>
  <cp:revision>3</cp:revision>
  <dcterms:created xsi:type="dcterms:W3CDTF">2014-03-07T11:42:00Z</dcterms:created>
  <dcterms:modified xsi:type="dcterms:W3CDTF">2014-03-08T18:47:00Z</dcterms:modified>
</cp:coreProperties>
</file>